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9630924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8F501F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8F501F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C5058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C5058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C505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1C505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C505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1C505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C505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1C505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1C505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1C505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1C505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C505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C505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C505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C505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C505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C505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C505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C505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C505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C505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1C505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2D2167">
      <w:r>
        <w:t xml:space="preserve">Este documento possui como objetivo apresentar e exemplificar o projeto </w:t>
      </w:r>
      <w:proofErr w:type="spellStart"/>
      <w:r>
        <w:t>OpFlix</w:t>
      </w:r>
      <w:proofErr w:type="spellEnd"/>
      <w:r>
        <w:t>, proposto em sala de aula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2D2167">
      <w:r>
        <w:t>O projeto tem como objetivo adquirir nota através de demonstração de conhecimento</w:t>
      </w:r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2D2167">
      <w:r>
        <w:t xml:space="preserve">O projeto atende o cliente Tadeu, que nos solicita a criação de um banco de dados para o armazenamento de informações </w:t>
      </w:r>
      <w:r w:rsidR="008A7F37"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2D2167">
      <w:r>
        <w:t>A Modelagem visa apresentar as entidades e suas relações dentro do banco de dados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DA19B6" w:rsidRDefault="002D2167">
      <w:r>
        <w:t>O Modelo lógico é utilizado para explicitar as informações das tabelas presente no banco de dados</w:t>
      </w:r>
      <w:r w:rsidR="0001609E">
        <w:t>, e suas respectivas variáveis</w:t>
      </w:r>
      <w:r w:rsidR="00C83319">
        <w:rPr>
          <w:noProof/>
        </w:rPr>
        <w:drawing>
          <wp:inline distT="0" distB="0" distL="0" distR="0">
            <wp:extent cx="4886325" cy="4075698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73" cy="410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  <w:r w:rsidR="00CB4E94">
        <w:rPr>
          <w:noProof/>
        </w:rPr>
        <w:drawing>
          <wp:inline distT="0" distB="0" distL="0" distR="0">
            <wp:extent cx="6054725" cy="203835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34" cy="20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167" w:rsidRDefault="002D2167" w:rsidP="002D2167">
      <w:bookmarkStart w:id="8" w:name="_Toc533767850"/>
      <w:r>
        <w:t>O Modelo lógico apresenta diretamente as informações do banco de dados por meio de tabelas, proporcionado maior detalhamento sobre o mesmo</w:t>
      </w:r>
    </w:p>
    <w:p w:rsidR="00C92BD1" w:rsidRDefault="00C92BD1" w:rsidP="008A7F37">
      <w:pPr>
        <w:pStyle w:val="cabealho2"/>
      </w:pPr>
      <w:r>
        <w:lastRenderedPageBreak/>
        <w:t>Modelo Conceitual</w:t>
      </w:r>
      <w:bookmarkEnd w:id="8"/>
      <w:r w:rsidR="004D5C25">
        <w:rPr>
          <w:noProof/>
        </w:rPr>
        <w:drawing>
          <wp:inline distT="0" distB="0" distL="0" distR="0" wp14:anchorId="7EFF7EDF" wp14:editId="2AB3326A">
            <wp:extent cx="5732145" cy="181229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37" w:rsidRDefault="0001609E" w:rsidP="008A7F37">
      <w:r>
        <w:t xml:space="preserve">O Modelo conceitual busca expor as entidades presente no banco de dados e suas relações </w:t>
      </w:r>
    </w:p>
    <w:p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3319" w:rsidRDefault="00C83319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DC2913" w:rsidRDefault="00DC2913"/>
    <w:p w:rsidR="00DC2913" w:rsidRDefault="00DC2913">
      <w:r>
        <w:rPr>
          <w:noProof/>
        </w:rPr>
        <w:drawing>
          <wp:inline distT="0" distB="0" distL="0" distR="0" wp14:anchorId="258869ED" wp14:editId="7D545CA5">
            <wp:extent cx="5732145" cy="2626360"/>
            <wp:effectExtent l="0" t="0" r="1905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C2913" w:rsidRDefault="00DC2913">
      <w:pPr>
        <w:rPr>
          <w:color w:val="7030A0"/>
          <w:sz w:val="48"/>
          <w:szCs w:val="48"/>
        </w:rPr>
      </w:pPr>
      <w:r w:rsidRPr="00DC2913">
        <w:rPr>
          <w:color w:val="7030A0"/>
          <w:sz w:val="48"/>
          <w:szCs w:val="48"/>
        </w:rPr>
        <w:lastRenderedPageBreak/>
        <w:t>Criação do Banco de Dados</w:t>
      </w:r>
    </w:p>
    <w:p w:rsidR="00DC2913" w:rsidRDefault="00DC2913">
      <w:pPr>
        <w:rPr>
          <w:sz w:val="22"/>
          <w:szCs w:val="22"/>
        </w:rPr>
      </w:pPr>
      <w:proofErr w:type="gramStart"/>
      <w:r w:rsidRPr="00DC2913">
        <w:rPr>
          <w:sz w:val="22"/>
          <w:szCs w:val="22"/>
        </w:rPr>
        <w:t>Primeiro :</w:t>
      </w:r>
      <w:proofErr w:type="gramEnd"/>
    </w:p>
    <w:p w:rsidR="00DC2913" w:rsidRPr="00DC2913" w:rsidRDefault="00DC2913">
      <w:pPr>
        <w:rPr>
          <w:sz w:val="22"/>
          <w:szCs w:val="22"/>
        </w:rPr>
      </w:pPr>
      <w:r>
        <w:rPr>
          <w:sz w:val="22"/>
          <w:szCs w:val="22"/>
        </w:rPr>
        <w:t>Abrir o SQL server e inicializar sua conta</w:t>
      </w:r>
    </w:p>
    <w:p w:rsidR="00DC2913" w:rsidRDefault="00DC2913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86C41C8" wp14:editId="4C24823A">
            <wp:extent cx="4410075" cy="2909166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Flix_bd_Pri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479" cy="291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13" w:rsidRDefault="00DC2913">
      <w:pPr>
        <w:rPr>
          <w:sz w:val="22"/>
          <w:szCs w:val="22"/>
        </w:rPr>
      </w:pPr>
      <w:r w:rsidRPr="00DC2913">
        <w:rPr>
          <w:sz w:val="22"/>
          <w:szCs w:val="22"/>
        </w:rPr>
        <w:t xml:space="preserve">Após isso abrir uma nova </w:t>
      </w:r>
      <w:proofErr w:type="gramStart"/>
      <w:r w:rsidRPr="00DC2913">
        <w:rPr>
          <w:sz w:val="22"/>
          <w:szCs w:val="22"/>
        </w:rPr>
        <w:t>consulta</w:t>
      </w:r>
      <w:r>
        <w:rPr>
          <w:sz w:val="22"/>
          <w:szCs w:val="22"/>
        </w:rPr>
        <w:t xml:space="preserve"> :</w:t>
      </w:r>
      <w:proofErr w:type="gramEnd"/>
    </w:p>
    <w:p w:rsidR="00DC2913" w:rsidRDefault="00DC2913">
      <w:pPr>
        <w:rPr>
          <w:sz w:val="22"/>
          <w:szCs w:val="22"/>
        </w:rPr>
      </w:pPr>
    </w:p>
    <w:p w:rsidR="00DC2913" w:rsidRDefault="00DC2913">
      <w:pPr>
        <w:rPr>
          <w:noProof/>
        </w:rPr>
      </w:pPr>
      <w:r w:rsidRPr="00DC29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EF568C" wp14:editId="34D82296">
            <wp:extent cx="2753109" cy="695422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Flix_bd_Print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13" w:rsidRDefault="00DC2913">
      <w:pPr>
        <w:rPr>
          <w:sz w:val="22"/>
          <w:szCs w:val="22"/>
        </w:rPr>
      </w:pPr>
      <w:r>
        <w:rPr>
          <w:sz w:val="22"/>
          <w:szCs w:val="22"/>
        </w:rPr>
        <w:t xml:space="preserve">Executar o comando correto para a criação de um banco de </w:t>
      </w:r>
      <w:proofErr w:type="gramStart"/>
      <w:r>
        <w:rPr>
          <w:sz w:val="22"/>
          <w:szCs w:val="22"/>
        </w:rPr>
        <w:t>dados :</w:t>
      </w:r>
      <w:proofErr w:type="gramEnd"/>
      <w:r>
        <w:rPr>
          <w:sz w:val="22"/>
          <w:szCs w:val="22"/>
        </w:rPr>
        <w:t xml:space="preserve"> </w:t>
      </w:r>
    </w:p>
    <w:p w:rsidR="00DC2913" w:rsidRDefault="00DC2913">
      <w:pPr>
        <w:rPr>
          <w:sz w:val="22"/>
          <w:szCs w:val="22"/>
        </w:rPr>
      </w:pPr>
    </w:p>
    <w:p w:rsidR="009A3F87" w:rsidRPr="00DC2913" w:rsidRDefault="00DC2913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0CB166C" wp14:editId="6A2820D9">
            <wp:extent cx="5675613" cy="647700"/>
            <wp:effectExtent l="0" t="0" r="190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pFlix_bd_Print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8101" cy="65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F87" w:rsidRPr="00DC2913">
        <w:rPr>
          <w:sz w:val="22"/>
          <w:szCs w:val="22"/>
        </w:rPr>
        <w:br w:type="page"/>
      </w:r>
    </w:p>
    <w:p w:rsidR="00DC2913" w:rsidRDefault="00DC2913" w:rsidP="009A3F87">
      <w:pPr>
        <w:pStyle w:val="cabealho1"/>
      </w:pPr>
      <w:r>
        <w:lastRenderedPageBreak/>
        <w:t>Swagger</w:t>
      </w:r>
    </w:p>
    <w:p w:rsidR="00DC2913" w:rsidRDefault="00DC2913">
      <w:r>
        <w:t>Antes de iniciar um projeto deve-se instalar os pacotes corretos em função das ferramentas que s</w:t>
      </w:r>
      <w:r w:rsidR="009C2E10">
        <w:t>eu</w:t>
      </w:r>
      <w:r>
        <w:t xml:space="preserve"> </w:t>
      </w:r>
      <w:r w:rsidR="009C2E10">
        <w:t>programa</w:t>
      </w:r>
      <w:r>
        <w:t xml:space="preserve"> terá </w:t>
      </w:r>
    </w:p>
    <w:p w:rsidR="00DC2913" w:rsidRDefault="00DC2913">
      <w:r>
        <w:rPr>
          <w:noProof/>
        </w:rPr>
        <w:drawing>
          <wp:inline distT="0" distB="0" distL="0" distR="0" wp14:anchorId="4364D235" wp14:editId="0DE10A9B">
            <wp:extent cx="3820058" cy="3953427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AGGER_Prin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10" w:rsidRDefault="00DC2913">
      <w:r>
        <w:t xml:space="preserve">Após isso terá que fazer algumas alterações no seu arquivo de </w:t>
      </w:r>
      <w:proofErr w:type="spellStart"/>
      <w:r>
        <w:t>StartUp</w:t>
      </w:r>
      <w:proofErr w:type="spellEnd"/>
      <w:r>
        <w:t xml:space="preserve"> para que o Swagger possa ser executado </w:t>
      </w:r>
      <w:r w:rsidR="009C2E10">
        <w:t>juntamente com os códigos em seu programa</w:t>
      </w:r>
    </w:p>
    <w:p w:rsidR="009C2E10" w:rsidRDefault="009C2E10">
      <w:r>
        <w:rPr>
          <w:noProof/>
        </w:rPr>
        <w:drawing>
          <wp:inline distT="0" distB="0" distL="0" distR="0" wp14:anchorId="461C8805" wp14:editId="4F9AFC69">
            <wp:extent cx="5732145" cy="771525"/>
            <wp:effectExtent l="0" t="0" r="190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AGGER_Print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10" w:rsidRDefault="009C2E10"/>
    <w:p w:rsidR="009C2E10" w:rsidRDefault="009C2E10"/>
    <w:p w:rsidR="00DC2913" w:rsidRDefault="009C2E10">
      <w:pPr>
        <w:rPr>
          <w:rFonts w:asciiTheme="majorHAnsi" w:eastAsiaTheme="majorEastAsia" w:hAnsiTheme="majorHAnsi" w:cstheme="majorBidi"/>
          <w:color w:val="7030A0"/>
          <w:sz w:val="36"/>
          <w:szCs w:val="36"/>
        </w:rPr>
      </w:pPr>
      <w:r>
        <w:rPr>
          <w:noProof/>
        </w:rPr>
        <w:drawing>
          <wp:inline distT="0" distB="0" distL="0" distR="0" wp14:anchorId="6EE4ECCC" wp14:editId="5F5D3FB3">
            <wp:extent cx="5732145" cy="1268730"/>
            <wp:effectExtent l="0" t="0" r="1905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WAGGER_Print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913">
        <w:br w:type="page"/>
      </w:r>
    </w:p>
    <w:p w:rsidR="00DC2913" w:rsidRDefault="009C2E10" w:rsidP="009A3F87">
      <w:pPr>
        <w:pStyle w:val="cabealho1"/>
      </w:pPr>
      <w:proofErr w:type="spellStart"/>
      <w:r>
        <w:lastRenderedPageBreak/>
        <w:t>Deploy</w:t>
      </w:r>
      <w:proofErr w:type="spellEnd"/>
    </w:p>
    <w:p w:rsidR="008F501F" w:rsidRPr="008F501F" w:rsidRDefault="008F501F" w:rsidP="008F501F">
      <w:pPr>
        <w:rPr>
          <w:color w:val="000000" w:themeColor="text1"/>
          <w:sz w:val="22"/>
          <w:szCs w:val="22"/>
        </w:rPr>
      </w:pPr>
      <w:r w:rsidRPr="008F501F">
        <w:rPr>
          <w:color w:val="000000" w:themeColor="text1"/>
          <w:sz w:val="22"/>
          <w:szCs w:val="22"/>
        </w:rPr>
        <w:t>Após</w:t>
      </w:r>
      <w:r w:rsidRPr="008F501F">
        <w:rPr>
          <w:color w:val="000000" w:themeColor="text1"/>
          <w:sz w:val="22"/>
          <w:szCs w:val="22"/>
        </w:rPr>
        <w:t xml:space="preserve"> acessar o projeto, cli</w:t>
      </w:r>
      <w:r w:rsidRPr="008F501F">
        <w:rPr>
          <w:color w:val="000000" w:themeColor="text1"/>
          <w:sz w:val="22"/>
          <w:szCs w:val="22"/>
        </w:rPr>
        <w:t>que</w:t>
      </w:r>
      <w:r w:rsidRPr="008F501F">
        <w:rPr>
          <w:color w:val="000000" w:themeColor="text1"/>
          <w:sz w:val="22"/>
          <w:szCs w:val="22"/>
        </w:rPr>
        <w:t xml:space="preserve"> na solução do projeto </w:t>
      </w:r>
      <w:r w:rsidRPr="008F501F">
        <w:rPr>
          <w:color w:val="000000" w:themeColor="text1"/>
          <w:sz w:val="22"/>
          <w:szCs w:val="22"/>
        </w:rPr>
        <w:t xml:space="preserve">depois </w:t>
      </w:r>
      <w:r w:rsidRPr="008F501F">
        <w:rPr>
          <w:color w:val="000000" w:themeColor="text1"/>
          <w:sz w:val="22"/>
          <w:szCs w:val="22"/>
        </w:rPr>
        <w:t>cli</w:t>
      </w:r>
      <w:r w:rsidRPr="008F501F">
        <w:rPr>
          <w:color w:val="000000" w:themeColor="text1"/>
          <w:sz w:val="22"/>
          <w:szCs w:val="22"/>
        </w:rPr>
        <w:t>que</w:t>
      </w:r>
      <w:r w:rsidRPr="008F501F">
        <w:rPr>
          <w:color w:val="000000" w:themeColor="text1"/>
          <w:sz w:val="22"/>
          <w:szCs w:val="22"/>
        </w:rPr>
        <w:t xml:space="preserve"> com o botão direito do mouse onde está escrito em negrito o nome do projeto, e então clicar em “Compilar”, o projeto começará a rodar.</w:t>
      </w:r>
    </w:p>
    <w:p w:rsidR="009C2E10" w:rsidRDefault="008F501F"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1A01A3F" wp14:editId="561BCDCF">
            <wp:extent cx="3562350" cy="20478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13" w:rsidRDefault="008F501F">
      <w:pPr>
        <w:rPr>
          <w:rFonts w:asciiTheme="majorHAnsi" w:eastAsiaTheme="majorEastAsia" w:hAnsiTheme="majorHAnsi" w:cstheme="majorBidi"/>
          <w:color w:val="7030A0"/>
          <w:sz w:val="36"/>
          <w:szCs w:val="36"/>
        </w:rPr>
      </w:pPr>
      <w:bookmarkStart w:id="19" w:name="_GoBack"/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2378980E" wp14:editId="646E19D7">
            <wp:extent cx="5391150" cy="19050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  <w:r w:rsidR="00DC2913">
        <w:br w:type="page"/>
      </w:r>
    </w:p>
    <w:p w:rsidR="009C2E10" w:rsidRDefault="009C2E10" w:rsidP="009A3F87">
      <w:pPr>
        <w:pStyle w:val="cabealho1"/>
      </w:pPr>
      <w:r>
        <w:lastRenderedPageBreak/>
        <w:t xml:space="preserve">Pacotes </w:t>
      </w:r>
      <w:proofErr w:type="spellStart"/>
      <w:r>
        <w:t>NuGet</w:t>
      </w:r>
      <w:proofErr w:type="spellEnd"/>
    </w:p>
    <w:p w:rsidR="00F03B38" w:rsidRDefault="00F03B38" w:rsidP="00F03B38"/>
    <w:p w:rsidR="00F03B38" w:rsidRDefault="009C2E10" w:rsidP="00F03B38">
      <w:pPr>
        <w:pStyle w:val="cabealho2"/>
      </w:pPr>
      <w:r>
        <w:rPr>
          <w:noProof/>
        </w:rPr>
        <w:drawing>
          <wp:inline distT="0" distB="0" distL="0" distR="0" wp14:anchorId="46B7A107" wp14:editId="0DA951ED">
            <wp:extent cx="5732145" cy="1600835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uget_Print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38" w:rsidRDefault="00F03B38" w:rsidP="00F03B38"/>
    <w:p w:rsidR="009C2E10" w:rsidRDefault="009C2E10" w:rsidP="00F03B38">
      <w:pPr>
        <w:pStyle w:val="cabealho2"/>
      </w:pPr>
    </w:p>
    <w:p w:rsidR="009C2E10" w:rsidRDefault="009C2E10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FEB4E8F" wp14:editId="4131A176">
            <wp:extent cx="5732145" cy="4516755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uget_Pri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03B38" w:rsidRDefault="009C2E10" w:rsidP="00F03B38">
      <w:pPr>
        <w:pStyle w:val="cabealho2"/>
        <w:rPr>
          <w:color w:val="7030A0"/>
          <w:sz w:val="44"/>
          <w:szCs w:val="44"/>
        </w:rPr>
      </w:pPr>
      <w:r w:rsidRPr="009C2E10">
        <w:rPr>
          <w:color w:val="7030A0"/>
          <w:sz w:val="44"/>
          <w:szCs w:val="44"/>
        </w:rPr>
        <w:lastRenderedPageBreak/>
        <w:t>Ferramentas Utilizadas</w:t>
      </w:r>
    </w:p>
    <w:p w:rsidR="009C2E10" w:rsidRDefault="009C2E10" w:rsidP="009C2E10"/>
    <w:p w:rsidR="009C2E10" w:rsidRDefault="009C2E10" w:rsidP="009C2E10">
      <w:pPr>
        <w:rPr>
          <w:noProof/>
        </w:rPr>
      </w:pPr>
      <w:r>
        <w:t xml:space="preserve">Neste projeto foram usados os seguintes </w:t>
      </w:r>
      <w:proofErr w:type="gramStart"/>
      <w:r>
        <w:t>programas :</w:t>
      </w:r>
      <w:proofErr w:type="gramEnd"/>
      <w:r w:rsidRPr="009C2E10">
        <w:rPr>
          <w:noProof/>
        </w:rPr>
        <w:t xml:space="preserve"> </w:t>
      </w:r>
    </w:p>
    <w:p w:rsidR="009C2E10" w:rsidRDefault="009C2E10" w:rsidP="009C2E10">
      <w:r>
        <w:t>Microsoft Visual Studio 2017</w:t>
      </w:r>
    </w:p>
    <w:p w:rsidR="009C2E10" w:rsidRDefault="009C2E10" w:rsidP="009C2E10"/>
    <w:p w:rsidR="009C2E10" w:rsidRDefault="009C2E10" w:rsidP="009C2E10">
      <w:r>
        <w:rPr>
          <w:noProof/>
        </w:rPr>
        <w:drawing>
          <wp:inline distT="0" distB="0" distL="0" distR="0" wp14:anchorId="236D5D03" wp14:editId="35960FDC">
            <wp:extent cx="3247572" cy="17049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isualstudi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2262" cy="17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10" w:rsidRDefault="009C2E10" w:rsidP="009C2E10"/>
    <w:p w:rsidR="009C2E10" w:rsidRDefault="009C2E10" w:rsidP="009C2E1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Structured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Query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(SQL server)</w:t>
      </w:r>
    </w:p>
    <w:p w:rsidR="009C2E10" w:rsidRDefault="009C2E10" w:rsidP="009C2E10">
      <w:r>
        <w:rPr>
          <w:noProof/>
        </w:rPr>
        <w:drawing>
          <wp:inline distT="0" distB="0" distL="0" distR="0" wp14:anchorId="06764779" wp14:editId="02A09772">
            <wp:extent cx="2438611" cy="243861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QL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10" w:rsidRPr="009C2E10" w:rsidRDefault="009C2E10" w:rsidP="009C2E10"/>
    <w:p w:rsidR="009C2E10" w:rsidRDefault="009C2E10" w:rsidP="009C2E10"/>
    <w:p w:rsidR="009C2E10" w:rsidRDefault="009C2E10" w:rsidP="009C2E10"/>
    <w:p w:rsidR="009C2E10" w:rsidRDefault="009C2E10">
      <w:r>
        <w:br w:type="page"/>
      </w:r>
    </w:p>
    <w:p w:rsidR="009C2E10" w:rsidRDefault="009C2E10" w:rsidP="009C2E10">
      <w:pPr>
        <w:rPr>
          <w:color w:val="7030A0"/>
          <w:sz w:val="48"/>
          <w:szCs w:val="48"/>
        </w:rPr>
      </w:pPr>
      <w:proofErr w:type="spellStart"/>
      <w:r w:rsidRPr="009C2E10">
        <w:rPr>
          <w:color w:val="7030A0"/>
          <w:sz w:val="48"/>
          <w:szCs w:val="48"/>
        </w:rPr>
        <w:lastRenderedPageBreak/>
        <w:t>Postman</w:t>
      </w:r>
      <w:proofErr w:type="spellEnd"/>
      <w:r w:rsidRPr="009C2E10">
        <w:rPr>
          <w:color w:val="7030A0"/>
          <w:sz w:val="48"/>
          <w:szCs w:val="48"/>
        </w:rPr>
        <w:t>/Exportar</w:t>
      </w:r>
    </w:p>
    <w:p w:rsidR="009C2E10" w:rsidRDefault="009C2E10" w:rsidP="009C2E10">
      <w:pPr>
        <w:rPr>
          <w:color w:val="000000" w:themeColor="text1"/>
          <w:sz w:val="22"/>
          <w:szCs w:val="22"/>
        </w:rPr>
      </w:pPr>
      <w:r w:rsidRPr="009C2E10">
        <w:rPr>
          <w:color w:val="000000" w:themeColor="text1"/>
          <w:sz w:val="22"/>
          <w:szCs w:val="22"/>
        </w:rPr>
        <w:t xml:space="preserve">Como exportar o </w:t>
      </w:r>
      <w:proofErr w:type="spellStart"/>
      <w:r w:rsidRPr="009C2E10">
        <w:rPr>
          <w:color w:val="000000" w:themeColor="text1"/>
          <w:sz w:val="22"/>
          <w:szCs w:val="22"/>
        </w:rPr>
        <w:t>Postman</w:t>
      </w:r>
      <w:proofErr w:type="spellEnd"/>
    </w:p>
    <w:p w:rsidR="009C2E10" w:rsidRDefault="009C2E10" w:rsidP="009C2E1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Primeiro </w:t>
      </w:r>
      <w:proofErr w:type="gramStart"/>
      <w:r>
        <w:rPr>
          <w:color w:val="000000" w:themeColor="text1"/>
          <w:sz w:val="22"/>
          <w:szCs w:val="22"/>
        </w:rPr>
        <w:t>passo :</w:t>
      </w:r>
      <w:proofErr w:type="gramEnd"/>
    </w:p>
    <w:p w:rsidR="009C2E10" w:rsidRDefault="009C2E10" w:rsidP="009C2E10">
      <w:pPr>
        <w:rPr>
          <w:noProof/>
        </w:rPr>
      </w:pPr>
      <w:r>
        <w:rPr>
          <w:color w:val="000000" w:themeColor="text1"/>
          <w:sz w:val="22"/>
          <w:szCs w:val="22"/>
        </w:rPr>
        <w:t xml:space="preserve">Selecionar </w:t>
      </w:r>
      <w:proofErr w:type="gramStart"/>
      <w:r>
        <w:rPr>
          <w:color w:val="000000" w:themeColor="text1"/>
          <w:sz w:val="22"/>
          <w:szCs w:val="22"/>
        </w:rPr>
        <w:t>a  opção</w:t>
      </w:r>
      <w:proofErr w:type="gramEnd"/>
      <w:r>
        <w:rPr>
          <w:color w:val="000000" w:themeColor="text1"/>
          <w:sz w:val="22"/>
          <w:szCs w:val="22"/>
        </w:rPr>
        <w:t xml:space="preserve"> simbolizada por 3 pontos em um arquivo, em </w:t>
      </w:r>
      <w:proofErr w:type="spellStart"/>
      <w:r>
        <w:rPr>
          <w:color w:val="000000" w:themeColor="text1"/>
          <w:sz w:val="22"/>
          <w:szCs w:val="22"/>
        </w:rPr>
        <w:t>seguinda</w:t>
      </w:r>
      <w:proofErr w:type="spellEnd"/>
      <w:r>
        <w:rPr>
          <w:color w:val="000000" w:themeColor="text1"/>
          <w:sz w:val="22"/>
          <w:szCs w:val="22"/>
        </w:rPr>
        <w:t xml:space="preserve"> clicar em “</w:t>
      </w:r>
      <w:proofErr w:type="spellStart"/>
      <w:r>
        <w:rPr>
          <w:color w:val="000000" w:themeColor="text1"/>
          <w:sz w:val="22"/>
          <w:szCs w:val="22"/>
        </w:rPr>
        <w:t>Export</w:t>
      </w:r>
      <w:proofErr w:type="spellEnd"/>
      <w:r>
        <w:rPr>
          <w:color w:val="000000" w:themeColor="text1"/>
          <w:sz w:val="22"/>
          <w:szCs w:val="22"/>
        </w:rPr>
        <w:t>”</w:t>
      </w:r>
      <w:r w:rsidRPr="009C2E10">
        <w:rPr>
          <w:noProof/>
        </w:rPr>
        <w:t xml:space="preserve"> </w:t>
      </w:r>
    </w:p>
    <w:p w:rsidR="009C2E10" w:rsidRDefault="009C2E10" w:rsidP="009C2E10">
      <w:pPr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ADE5452" wp14:editId="3E55C3A7">
            <wp:extent cx="2743200" cy="3115733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ostman_Print1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4401" cy="312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73" w:rsidRDefault="009C2E10" w:rsidP="009C2E1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Passo 2:</w:t>
      </w:r>
    </w:p>
    <w:p w:rsidR="00D30673" w:rsidRDefault="00D30673" w:rsidP="00D3067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Selecione “</w:t>
      </w:r>
      <w:proofErr w:type="spellStart"/>
      <w:r>
        <w:rPr>
          <w:color w:val="000000" w:themeColor="text1"/>
          <w:sz w:val="22"/>
          <w:szCs w:val="22"/>
        </w:rPr>
        <w:t>Export</w:t>
      </w:r>
      <w:proofErr w:type="spellEnd"/>
      <w:r>
        <w:rPr>
          <w:color w:val="000000" w:themeColor="text1"/>
          <w:sz w:val="22"/>
          <w:szCs w:val="22"/>
        </w:rPr>
        <w:t xml:space="preserve">” com a </w:t>
      </w:r>
      <w:proofErr w:type="spellStart"/>
      <w:r>
        <w:rPr>
          <w:color w:val="000000" w:themeColor="text1"/>
          <w:sz w:val="22"/>
          <w:szCs w:val="22"/>
        </w:rPr>
        <w:t>Collection</w:t>
      </w:r>
      <w:proofErr w:type="spellEnd"/>
      <w:r>
        <w:rPr>
          <w:color w:val="000000" w:themeColor="text1"/>
          <w:sz w:val="22"/>
          <w:szCs w:val="22"/>
        </w:rPr>
        <w:t xml:space="preserve"> v2.1 e estará finalizado</w:t>
      </w:r>
    </w:p>
    <w:p w:rsidR="00D30673" w:rsidRDefault="00D30673" w:rsidP="00D30673">
      <w:pPr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BACBC7C" wp14:editId="6CC7A322">
            <wp:extent cx="4753638" cy="2991267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stman_Print2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73" w:rsidRDefault="00D30673">
      <w:pPr>
        <w:rPr>
          <w:color w:val="7030A0"/>
          <w:sz w:val="44"/>
          <w:szCs w:val="44"/>
        </w:rPr>
      </w:pPr>
      <w:proofErr w:type="spellStart"/>
      <w:r w:rsidRPr="00D30673">
        <w:rPr>
          <w:color w:val="7030A0"/>
          <w:sz w:val="44"/>
          <w:szCs w:val="44"/>
        </w:rPr>
        <w:lastRenderedPageBreak/>
        <w:t>Postman</w:t>
      </w:r>
      <w:proofErr w:type="spellEnd"/>
      <w:r w:rsidRPr="00D30673">
        <w:rPr>
          <w:color w:val="7030A0"/>
          <w:sz w:val="44"/>
          <w:szCs w:val="44"/>
        </w:rPr>
        <w:t>/Importar</w:t>
      </w:r>
    </w:p>
    <w:p w:rsidR="00D30673" w:rsidRDefault="00D30673">
      <w:pPr>
        <w:rPr>
          <w:color w:val="000000" w:themeColor="text1"/>
          <w:sz w:val="22"/>
          <w:szCs w:val="22"/>
        </w:rPr>
      </w:pPr>
      <w:proofErr w:type="gramStart"/>
      <w:r>
        <w:rPr>
          <w:color w:val="000000" w:themeColor="text1"/>
          <w:sz w:val="22"/>
          <w:szCs w:val="22"/>
        </w:rPr>
        <w:t>Como Importar</w:t>
      </w:r>
      <w:proofErr w:type="gramEnd"/>
      <w:r>
        <w:rPr>
          <w:color w:val="000000" w:themeColor="text1"/>
          <w:sz w:val="22"/>
          <w:szCs w:val="22"/>
        </w:rPr>
        <w:t xml:space="preserve"> o </w:t>
      </w:r>
      <w:proofErr w:type="spellStart"/>
      <w:r>
        <w:rPr>
          <w:color w:val="000000" w:themeColor="text1"/>
          <w:sz w:val="22"/>
          <w:szCs w:val="22"/>
        </w:rPr>
        <w:t>Postman</w:t>
      </w:r>
      <w:proofErr w:type="spellEnd"/>
    </w:p>
    <w:p w:rsidR="00D30673" w:rsidRDefault="00D3067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Passo 1:</w:t>
      </w:r>
    </w:p>
    <w:p w:rsidR="00D30673" w:rsidRDefault="00D3067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Selecionar “</w:t>
      </w:r>
      <w:proofErr w:type="spellStart"/>
      <w:r>
        <w:rPr>
          <w:color w:val="000000" w:themeColor="text1"/>
          <w:sz w:val="22"/>
          <w:szCs w:val="22"/>
        </w:rPr>
        <w:t>Import</w:t>
      </w:r>
      <w:proofErr w:type="spellEnd"/>
      <w:r>
        <w:rPr>
          <w:color w:val="000000" w:themeColor="text1"/>
          <w:sz w:val="22"/>
          <w:szCs w:val="22"/>
        </w:rPr>
        <w:t>”</w:t>
      </w:r>
    </w:p>
    <w:p w:rsidR="00D30673" w:rsidRDefault="00D30673">
      <w:pPr>
        <w:rPr>
          <w:noProof/>
        </w:rPr>
      </w:pPr>
    </w:p>
    <w:p w:rsidR="00D30673" w:rsidRDefault="00D30673">
      <w:pPr>
        <w:rPr>
          <w:noProof/>
        </w:rPr>
      </w:pPr>
      <w:r w:rsidRPr="00D306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91A139" wp14:editId="32E2CC6B">
            <wp:extent cx="3153215" cy="1581371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ostman_Print3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73" w:rsidRDefault="00D30673" w:rsidP="00D30673">
      <w:r>
        <w:t>Passo 2:</w:t>
      </w:r>
    </w:p>
    <w:p w:rsidR="00D30673" w:rsidRDefault="00D30673" w:rsidP="00D30673">
      <w:r>
        <w:t>Selecionar o Arquivo a ser importado</w:t>
      </w:r>
    </w:p>
    <w:p w:rsidR="00D30673" w:rsidRPr="00D30673" w:rsidRDefault="00D30673">
      <w:pPr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3451230" wp14:editId="3BD7BDAA">
            <wp:extent cx="4552546" cy="4478369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ostman_Print4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5349" cy="44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673">
        <w:rPr>
          <w:color w:val="000000" w:themeColor="text1"/>
          <w:sz w:val="22"/>
          <w:szCs w:val="22"/>
        </w:rPr>
        <w:br w:type="page"/>
      </w:r>
    </w:p>
    <w:p w:rsidR="00D30673" w:rsidRDefault="00D30673" w:rsidP="009C2E10">
      <w:pPr>
        <w:rPr>
          <w:color w:val="7030A0"/>
          <w:sz w:val="44"/>
          <w:szCs w:val="44"/>
        </w:rPr>
      </w:pPr>
      <w:r w:rsidRPr="00D30673">
        <w:rPr>
          <w:color w:val="7030A0"/>
          <w:sz w:val="44"/>
          <w:szCs w:val="44"/>
        </w:rPr>
        <w:lastRenderedPageBreak/>
        <w:t>Referências</w:t>
      </w:r>
    </w:p>
    <w:p w:rsidR="00D30673" w:rsidRPr="00D30673" w:rsidRDefault="00D30673" w:rsidP="009C2E10">
      <w:pPr>
        <w:rPr>
          <w:color w:val="7030A0"/>
          <w:sz w:val="44"/>
          <w:szCs w:val="44"/>
        </w:rPr>
      </w:pPr>
      <w:r>
        <w:rPr>
          <w:rFonts w:ascii="Arial" w:hAnsi="Arial" w:cs="Arial"/>
          <w:color w:val="1155CC"/>
          <w:u w:val="single"/>
          <w:shd w:val="clear" w:color="auto" w:fill="FFFFFF"/>
        </w:rPr>
        <w:t>https://github.com/GuigaxD/2s2019-sprint-1-bd-opflix-</w:t>
      </w:r>
    </w:p>
    <w:p w:rsidR="00D30673" w:rsidRDefault="00D3067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:rsidR="009C2E10" w:rsidRDefault="009C2E10" w:rsidP="009C2E10">
      <w:pPr>
        <w:rPr>
          <w:color w:val="000000" w:themeColor="text1"/>
          <w:sz w:val="22"/>
          <w:szCs w:val="22"/>
        </w:rPr>
      </w:pPr>
    </w:p>
    <w:p w:rsidR="00D30673" w:rsidRPr="009C2E10" w:rsidRDefault="00D30673" w:rsidP="009C2E10">
      <w:pPr>
        <w:rPr>
          <w:color w:val="000000" w:themeColor="text1"/>
          <w:sz w:val="22"/>
          <w:szCs w:val="22"/>
        </w:rPr>
      </w:pPr>
    </w:p>
    <w:sectPr w:rsidR="00D30673" w:rsidRPr="009C2E10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058" w:rsidRDefault="001C5058">
      <w:pPr>
        <w:spacing w:after="0" w:line="240" w:lineRule="auto"/>
      </w:pPr>
      <w:r>
        <w:separator/>
      </w:r>
    </w:p>
  </w:endnote>
  <w:endnote w:type="continuationSeparator" w:id="0">
    <w:p w:rsidR="001C5058" w:rsidRDefault="001C5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1C5058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058" w:rsidRDefault="001C5058">
      <w:pPr>
        <w:spacing w:after="0" w:line="240" w:lineRule="auto"/>
      </w:pPr>
      <w:r>
        <w:separator/>
      </w:r>
    </w:p>
  </w:footnote>
  <w:footnote w:type="continuationSeparator" w:id="0">
    <w:p w:rsidR="001C5058" w:rsidRDefault="001C5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1609E"/>
    <w:rsid w:val="00046B04"/>
    <w:rsid w:val="000C3257"/>
    <w:rsid w:val="000C4200"/>
    <w:rsid w:val="00173F68"/>
    <w:rsid w:val="001C5058"/>
    <w:rsid w:val="001E537E"/>
    <w:rsid w:val="002C440D"/>
    <w:rsid w:val="002D2167"/>
    <w:rsid w:val="002E0003"/>
    <w:rsid w:val="00362822"/>
    <w:rsid w:val="00376460"/>
    <w:rsid w:val="003A1B68"/>
    <w:rsid w:val="00456E37"/>
    <w:rsid w:val="0046629B"/>
    <w:rsid w:val="004A0592"/>
    <w:rsid w:val="004D5C25"/>
    <w:rsid w:val="005177BA"/>
    <w:rsid w:val="00524B9A"/>
    <w:rsid w:val="0056195B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8F501F"/>
    <w:rsid w:val="00952E23"/>
    <w:rsid w:val="00997D7D"/>
    <w:rsid w:val="009A3F87"/>
    <w:rsid w:val="009C2E10"/>
    <w:rsid w:val="009E2D84"/>
    <w:rsid w:val="00A25BD2"/>
    <w:rsid w:val="00A967A8"/>
    <w:rsid w:val="00B36547"/>
    <w:rsid w:val="00BB5B9E"/>
    <w:rsid w:val="00BD3832"/>
    <w:rsid w:val="00C26497"/>
    <w:rsid w:val="00C83319"/>
    <w:rsid w:val="00C86073"/>
    <w:rsid w:val="00C92BD1"/>
    <w:rsid w:val="00CB4E94"/>
    <w:rsid w:val="00D0024A"/>
    <w:rsid w:val="00D30673"/>
    <w:rsid w:val="00DA19B6"/>
    <w:rsid w:val="00DB563A"/>
    <w:rsid w:val="00DC2913"/>
    <w:rsid w:val="00DE3EA9"/>
    <w:rsid w:val="00E43E78"/>
    <w:rsid w:val="00E6531E"/>
    <w:rsid w:val="00E9136A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7BD9B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0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8D33C2"/>
    <w:rsid w:val="00973EE1"/>
    <w:rsid w:val="00AC3D2E"/>
    <w:rsid w:val="00AE3D90"/>
    <w:rsid w:val="00B5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783792-57FF-4CC5-9BBA-C8FAE8D3C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33</TotalTime>
  <Pages>1</Pages>
  <Words>578</Words>
  <Characters>3123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Guilherme Costa Rodrigues</cp:lastModifiedBy>
  <cp:revision>5</cp:revision>
  <dcterms:created xsi:type="dcterms:W3CDTF">2019-08-14T20:15:00Z</dcterms:created>
  <dcterms:modified xsi:type="dcterms:W3CDTF">2019-09-17T19:57:00Z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